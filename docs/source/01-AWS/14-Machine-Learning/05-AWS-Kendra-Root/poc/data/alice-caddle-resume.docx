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2ADE55D2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2FB2AB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47FB192D" w14:textId="77777777" w:rsidR="00184664" w:rsidRPr="00A85B6F" w:rsidRDefault="00C1647C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DDF6D08BB6B1A40AB2129FEE6E963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0701B2A9" w14:textId="36955024" w:rsidR="00184664" w:rsidRPr="00A85B6F" w:rsidRDefault="00951905" w:rsidP="00CC7AD0">
                  <w:pPr>
                    <w:pStyle w:val="Heading3"/>
                  </w:pPr>
                  <w:r>
                    <w:t>Microsoft Office Suite, SQL, Power BI</w:t>
                  </w:r>
                </w:p>
              </w:tc>
            </w:tr>
            <w:tr w:rsidR="00184664" w:rsidRPr="00A85B6F" w14:paraId="0245A033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BE62995" w14:textId="77777777" w:rsidR="00184664" w:rsidRPr="00A85B6F" w:rsidRDefault="00C1647C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F2EC170609BC043A43281E0701262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37D5FC57" w14:textId="1D70658B" w:rsidR="00184664" w:rsidRPr="00A85B6F" w:rsidRDefault="00951905" w:rsidP="00CC7AD0">
                  <w:pPr>
                    <w:pStyle w:val="Heading3"/>
                  </w:pPr>
                  <w:r>
                    <w:t>Data Analyst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SmartDevice.com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2017-03 to 2021-08</w:t>
                  </w:r>
                </w:p>
                <w:p w14:paraId="0A8EBD36" w14:textId="51012D1A" w:rsidR="00184664" w:rsidRPr="00A85B6F" w:rsidRDefault="00951905" w:rsidP="00951905">
                  <w:r>
                    <w:t>Perform monthly cost and revenue analysis and provide business insights.</w:t>
                  </w:r>
                </w:p>
                <w:p w14:paraId="20FD81BB" w14:textId="77777777" w:rsidR="00184664" w:rsidRPr="00A85B6F" w:rsidRDefault="00C1647C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C175F30E8362E48A7E99702CF8A66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3866B6DB" w14:textId="77777777" w:rsidR="00184664" w:rsidRDefault="00C1647C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5E29627091587B4DB2601E3A425C2C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637B368D0076B544833BCBF6923C81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030AA34AB6E6F74C8B95943608F23E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14:paraId="5781B3D1" w14:textId="77777777" w:rsidR="00184664" w:rsidRPr="00A85B6F" w:rsidRDefault="00C1647C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AF63039108ED78409C37C285BA5868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14:paraId="25DC44F9" w14:textId="77777777" w:rsidR="00184664" w:rsidRPr="00A85B6F" w:rsidRDefault="00C1647C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E6394539E6FDAE43ABD790B84A5CC8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9E4C84FB8A833D4DB480AD6C9312CF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DA628FB4B05C914293F7F138E61C46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14:paraId="0E4EDB74" w14:textId="77777777" w:rsidR="004670DD" w:rsidRPr="00A85B6F" w:rsidRDefault="00C1647C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6A264E02D52A6A4BA545025C001121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14:paraId="441F7AB3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2F8C1B38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6B30B63" w14:textId="77777777" w:rsidR="00184664" w:rsidRPr="00A85B6F" w:rsidRDefault="00C1647C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EBE020D23F3B3478ABA54F141EA71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1DC87DBA" w14:textId="7B86C641" w:rsidR="00184664" w:rsidRPr="00A85B6F" w:rsidRDefault="00951905" w:rsidP="00CC7AD0">
                  <w:pPr>
                    <w:pStyle w:val="Heading3"/>
                  </w:pPr>
                  <w:r>
                    <w:t>Find a</w:t>
                  </w:r>
                  <w:r w:rsidR="00960D69">
                    <w:t>n</w:t>
                  </w:r>
                  <w:r>
                    <w:t xml:space="preserve"> Analytics Job</w:t>
                  </w:r>
                </w:p>
              </w:tc>
            </w:tr>
            <w:tr w:rsidR="00184664" w:rsidRPr="00A85B6F" w14:paraId="64103E15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4AB8DC2F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2CFCF43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55619EC" wp14:editId="132D3FB0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7649769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CSP1/bzAsAABk3AAAOAAAAAAAAAAAA&#13;&#10;AAAAAC4CAABkcnMvZTJvRG9jLnhtbFBLAQItABQABgAIAAAAIQDbJ8Nc3AAAAAgBAAAPAAAAAAAA&#13;&#10;AAAAAAAAACYOAABkcnMvZG93bnJldi54bWxQSwUGAAAAAAQABADzAAAALw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F3260CF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F10B51" wp14:editId="3F4C0E19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B62FA6C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BbSaXuWHAAAoaMAAA4AAAAAAAAAAAAAAAAALgIAAGRycy9lMm9Eb2MueG1sUEsBAi0AFAAGAAgA&#13;&#10;AAAhANsnw1zcAAAACAEAAA8AAAAAAAAAAAAAAAAA8B4AAGRycy9kb3ducmV2LnhtbFBLBQYAAAAA&#13;&#10;BAAEAPMAAAD5HwAAAAA=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13CA5A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0E3E200" w14:textId="17EFD9F8" w:rsidR="00184664" w:rsidRPr="00A85B6F" w:rsidRDefault="00951905" w:rsidP="00CC7AD0">
                        <w:r>
                          <w:t>Alice.</w:t>
                        </w:r>
                        <w:r w:rsidR="00960D69">
                          <w:t>Caddle</w:t>
                        </w:r>
                        <w:r>
                          <w:t>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3161D532" w14:textId="7C72919D" w:rsidR="00184664" w:rsidRPr="00A85B6F" w:rsidRDefault="00951905" w:rsidP="00CC7AD0">
                        <w:r>
                          <w:t>123-456-7890</w:t>
                        </w:r>
                      </w:p>
                    </w:tc>
                  </w:tr>
                  <w:tr w:rsidR="00184664" w:rsidRPr="00A85B6F" w14:paraId="51CFCC4E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EAC8E66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3C5AF98" wp14:editId="31EE443E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67D5CC0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KGn7c11EAAAOlEAAA4AAAAAAAAAAAAAAAAA&#13;&#10;LgIAAGRycy9lMm9Eb2MueG1sUEsBAi0AFAAGAAgAAAAhANsnw1zcAAAACAEAAA8AAAAAAAAAAAAA&#13;&#10;AAAAzxIAAGRycy9kb3ducmV2LnhtbFBLBQYAAAAABAAEAPMAAADYEwAAAAA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1CDFD3DF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BCD930" wp14:editId="13E4D80A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76984DB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&#13;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FAD417F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BDDB251" w14:textId="77777777" w:rsidR="00184664" w:rsidRPr="00A85B6F" w:rsidRDefault="00C1647C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73365BDBEDBBF447A821E96EA3A4C6B9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30E8911" w14:textId="77777777" w:rsidR="00184664" w:rsidRPr="00A85B6F" w:rsidRDefault="00C1647C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7FC9222232585F499E5577BF34F654E4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14:paraId="04B66368" w14:textId="77777777" w:rsidR="00184664" w:rsidRPr="00A85B6F" w:rsidRDefault="00C1647C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047A2F86DA2564AA1D1D04B3238E1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2B72F703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E2A9966" w14:textId="77777777" w:rsidR="00184664" w:rsidRPr="00A85B6F" w:rsidRDefault="00C1647C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F1995BB5294934C9239237C9B3477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D6B3E3BA14D914488F49A38A5E681E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34BBBDE" w14:textId="77777777" w:rsidR="004670DD" w:rsidRPr="00A85B6F" w:rsidRDefault="00184664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747AECE0" w14:textId="77777777" w:rsidR="00184664" w:rsidRPr="00A85B6F" w:rsidRDefault="00184664" w:rsidP="00CC7AD0"/>
        </w:tc>
      </w:tr>
    </w:tbl>
    <w:p w14:paraId="2E8F2A4A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6"/>
      <w:headerReference w:type="first" r:id="rId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63FE" w14:textId="77777777" w:rsidR="00C1647C" w:rsidRDefault="00C1647C" w:rsidP="008B2920">
      <w:pPr>
        <w:spacing w:after="0" w:line="240" w:lineRule="auto"/>
      </w:pPr>
      <w:r>
        <w:separator/>
      </w:r>
    </w:p>
  </w:endnote>
  <w:endnote w:type="continuationSeparator" w:id="0">
    <w:p w14:paraId="5D720112" w14:textId="77777777" w:rsidR="00C1647C" w:rsidRDefault="00C1647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5230D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A804" w14:textId="77777777" w:rsidR="00C1647C" w:rsidRDefault="00C1647C" w:rsidP="008B2920">
      <w:pPr>
        <w:spacing w:after="0" w:line="240" w:lineRule="auto"/>
      </w:pPr>
      <w:r>
        <w:separator/>
      </w:r>
    </w:p>
  </w:footnote>
  <w:footnote w:type="continuationSeparator" w:id="0">
    <w:p w14:paraId="08947766" w14:textId="77777777" w:rsidR="00C1647C" w:rsidRDefault="00C1647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239DAFFD" w14:textId="77777777" w:rsidTr="00142F58">
      <w:sdt>
        <w:sdt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6259A1B6" w14:textId="778319EE" w:rsidR="00A85B6F" w:rsidRDefault="00960D69" w:rsidP="00A85B6F">
              <w:pPr>
                <w:pStyle w:val="Heading1"/>
              </w:pPr>
              <w:r>
                <w:t>Alice</w:t>
              </w:r>
              <w:r w:rsidR="00951905">
                <w:t xml:space="preserve"> </w:t>
              </w:r>
              <w:r>
                <w:t>Caddle</w:t>
              </w:r>
            </w:p>
          </w:tc>
        </w:sdtContent>
      </w:sdt>
    </w:tr>
    <w:tr w:rsidR="00142F58" w14:paraId="771DBA76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37553D3" w14:textId="77777777" w:rsidR="00142F58" w:rsidRDefault="00142F58" w:rsidP="00142F58"/>
      </w:tc>
    </w:tr>
  </w:tbl>
  <w:p w14:paraId="4A8747F6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5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51905"/>
    <w:rsid w:val="00960D69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1647C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628C"/>
  <w15:chartTrackingRefBased/>
  <w15:docId w15:val="{CA05790D-2EFF-9F41-9DD8-8C503DF9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hehu/Library/Containers/com.microsoft.Word/Data/Library/Application%20Support/Microsoft/Office/16.0/DTS/en-US%7b055D2E7E-AA18-C241-B4AB-5756C7C81755%7d/%7b0E5DC260-4009-FE46-820D-9DE492E1F840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DF6D08BB6B1A40AB2129FEE6E9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58435-EBAD-7145-9AAB-792895DB83D6}"/>
      </w:docPartPr>
      <w:docPartBody>
        <w:p w:rsidR="00000000" w:rsidRDefault="009F0980">
          <w:pPr>
            <w:pStyle w:val="8DDF6D08BB6B1A40AB2129FEE6E963A2"/>
          </w:pPr>
          <w:r w:rsidRPr="00A85B6F">
            <w:t>Skills</w:t>
          </w:r>
        </w:p>
      </w:docPartBody>
    </w:docPart>
    <w:docPart>
      <w:docPartPr>
        <w:name w:val="CF2EC170609BC043A43281E070126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D3C1C-AE42-4546-B8A6-0DD21182CD32}"/>
      </w:docPartPr>
      <w:docPartBody>
        <w:p w:rsidR="00000000" w:rsidRDefault="009F0980">
          <w:pPr>
            <w:pStyle w:val="CF2EC170609BC043A43281E070126287"/>
          </w:pPr>
          <w:r w:rsidRPr="00A85B6F">
            <w:t>Experience</w:t>
          </w:r>
        </w:p>
      </w:docPartBody>
    </w:docPart>
    <w:docPart>
      <w:docPartPr>
        <w:name w:val="FC175F30E8362E48A7E99702CF8A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9613-8E33-284B-B98D-30B5B342D654}"/>
      </w:docPartPr>
      <w:docPartBody>
        <w:p w:rsidR="00000000" w:rsidRDefault="009F0980">
          <w:pPr>
            <w:pStyle w:val="FC175F30E8362E48A7E99702CF8A66AE"/>
          </w:pPr>
          <w:r w:rsidRPr="00A85B6F">
            <w:t>Education</w:t>
          </w:r>
        </w:p>
      </w:docPartBody>
    </w:docPart>
    <w:docPart>
      <w:docPartPr>
        <w:name w:val="5E29627091587B4DB2601E3A425C2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C6E5C-95AA-AA47-8AC4-0BB7D1FD9EBB}"/>
      </w:docPartPr>
      <w:docPartBody>
        <w:p w:rsidR="00000000" w:rsidRDefault="009F0980">
          <w:pPr>
            <w:pStyle w:val="5E29627091587B4DB2601E3A425C2C5F"/>
          </w:pPr>
          <w:r w:rsidRPr="00A85B6F">
            <w:t>Degree</w:t>
          </w:r>
        </w:p>
      </w:docPartBody>
    </w:docPart>
    <w:docPart>
      <w:docPartPr>
        <w:name w:val="637B368D0076B544833BCBF6923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41D6C-B023-E340-9703-E071F74CB50E}"/>
      </w:docPartPr>
      <w:docPartBody>
        <w:p w:rsidR="00000000" w:rsidRDefault="009F0980">
          <w:pPr>
            <w:pStyle w:val="637B368D0076B544833BCBF6923C819F"/>
          </w:pPr>
          <w:r w:rsidRPr="00A85B6F">
            <w:t>Date Earned</w:t>
          </w:r>
        </w:p>
      </w:docPartBody>
    </w:docPart>
    <w:docPart>
      <w:docPartPr>
        <w:name w:val="030AA34AB6E6F74C8B95943608F2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4055E-9572-224E-A1D9-E1F358484F74}"/>
      </w:docPartPr>
      <w:docPartBody>
        <w:p w:rsidR="00000000" w:rsidRDefault="009F0980">
          <w:pPr>
            <w:pStyle w:val="030AA34AB6E6F74C8B95943608F23E67"/>
          </w:pPr>
          <w:r w:rsidRPr="00A85B6F">
            <w:t>School</w:t>
          </w:r>
        </w:p>
      </w:docPartBody>
    </w:docPart>
    <w:docPart>
      <w:docPartPr>
        <w:name w:val="AF63039108ED78409C37C285BA586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D4927-66D8-F34B-961A-F9E201EFAA50}"/>
      </w:docPartPr>
      <w:docPartBody>
        <w:p w:rsidR="00000000" w:rsidRDefault="009F0980">
          <w:pPr>
            <w:pStyle w:val="AF63039108ED78409C37C285BA5868F7"/>
          </w:pPr>
          <w:r w:rsidRPr="00A85B6F">
            <w:t>You might want to include your GPA and a summary of relevant coursework, awards, and honors.</w:t>
          </w:r>
        </w:p>
      </w:docPartBody>
    </w:docPart>
    <w:docPart>
      <w:docPartPr>
        <w:name w:val="E6394539E6FDAE43ABD790B84A5CC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8135-15B1-9B42-84A5-76F59B363909}"/>
      </w:docPartPr>
      <w:docPartBody>
        <w:p w:rsidR="00000000" w:rsidRDefault="009F0980">
          <w:pPr>
            <w:pStyle w:val="E6394539E6FDAE43ABD790B84A5CC836"/>
          </w:pPr>
          <w:r w:rsidRPr="00A85B6F">
            <w:t>Degree</w:t>
          </w:r>
        </w:p>
      </w:docPartBody>
    </w:docPart>
    <w:docPart>
      <w:docPartPr>
        <w:name w:val="9E4C84FB8A833D4DB480AD6C9312C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70056-7770-9F4A-B9F1-4A1067C0F7F8}"/>
      </w:docPartPr>
      <w:docPartBody>
        <w:p w:rsidR="00000000" w:rsidRDefault="009F0980">
          <w:pPr>
            <w:pStyle w:val="9E4C84FB8A833D4DB480AD6C9312CF90"/>
          </w:pPr>
          <w:r w:rsidRPr="00A85B6F">
            <w:t>Date Earned</w:t>
          </w:r>
        </w:p>
      </w:docPartBody>
    </w:docPart>
    <w:docPart>
      <w:docPartPr>
        <w:name w:val="DA628FB4B05C914293F7F138E61C4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4833F-EFCB-D54E-B204-AE393EFEBF0F}"/>
      </w:docPartPr>
      <w:docPartBody>
        <w:p w:rsidR="00000000" w:rsidRDefault="009F0980">
          <w:pPr>
            <w:pStyle w:val="DA628FB4B05C914293F7F138E61C46EF"/>
          </w:pPr>
          <w:r w:rsidRPr="00A85B6F">
            <w:t>School</w:t>
          </w:r>
        </w:p>
      </w:docPartBody>
    </w:docPart>
    <w:docPart>
      <w:docPartPr>
        <w:name w:val="6A264E02D52A6A4BA545025C00112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1973-8E82-234E-B9BB-5C93903A4ACE}"/>
      </w:docPartPr>
      <w:docPartBody>
        <w:p w:rsidR="00000000" w:rsidRDefault="009F0980">
          <w:pPr>
            <w:pStyle w:val="6A264E02D52A6A4BA545025C0011215D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0EBE020D23F3B3478ABA54F141E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CA3F5-F255-3146-BEDF-716F04971350}"/>
      </w:docPartPr>
      <w:docPartBody>
        <w:p w:rsidR="00000000" w:rsidRDefault="009F0980">
          <w:pPr>
            <w:pStyle w:val="0EBE020D23F3B3478ABA54F141EA71A5"/>
          </w:pPr>
          <w:r>
            <w:t>Objective</w:t>
          </w:r>
        </w:p>
      </w:docPartBody>
    </w:docPart>
    <w:docPart>
      <w:docPartPr>
        <w:name w:val="73365BDBEDBBF447A821E96EA3A4C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3D658-AB9C-0C44-A302-957F20F9C769}"/>
      </w:docPartPr>
      <w:docPartBody>
        <w:p w:rsidR="00000000" w:rsidRDefault="009F0980">
          <w:pPr>
            <w:pStyle w:val="73365BDBEDBBF447A821E96EA3A4C6B9"/>
          </w:pPr>
          <w:r w:rsidRPr="00A85B6F">
            <w:t>LinkedIn URL</w:t>
          </w:r>
        </w:p>
      </w:docPartBody>
    </w:docPart>
    <w:docPart>
      <w:docPartPr>
        <w:name w:val="7FC9222232585F499E5577BF34F6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B1DC-AB4B-FC41-A1DE-73A6BFF554AC}"/>
      </w:docPartPr>
      <w:docPartBody>
        <w:p w:rsidR="00000000" w:rsidRDefault="009F0980">
          <w:pPr>
            <w:pStyle w:val="7FC9222232585F499E5577BF34F654E4"/>
          </w:pPr>
          <w:r w:rsidRPr="00A85B6F">
            <w:t>Twitter handle</w:t>
          </w:r>
        </w:p>
      </w:docPartBody>
    </w:docPart>
    <w:docPart>
      <w:docPartPr>
        <w:name w:val="4047A2F86DA2564AA1D1D04B3238E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3E53-F7E5-4142-9012-BC076D24CA57}"/>
      </w:docPartPr>
      <w:docPartBody>
        <w:p w:rsidR="00000000" w:rsidRDefault="009F0980">
          <w:pPr>
            <w:pStyle w:val="4047A2F86DA2564AA1D1D04B3238E140"/>
          </w:pPr>
          <w:r w:rsidRPr="00A85B6F">
            <w:t>Link to other online properties: Portfolio/Website/Blog</w:t>
          </w:r>
        </w:p>
      </w:docPartBody>
    </w:docPart>
    <w:docPart>
      <w:docPartPr>
        <w:name w:val="4F1995BB5294934C9239237C9B347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C1C0-7F29-2745-99E5-7CC29DFE4B09}"/>
      </w:docPartPr>
      <w:docPartBody>
        <w:p w:rsidR="00000000" w:rsidRDefault="009F0980">
          <w:pPr>
            <w:pStyle w:val="4F1995BB5294934C9239237C9B3477B7"/>
          </w:pPr>
          <w:r w:rsidRPr="00A85B6F">
            <w:t>Volunteer Experience or Leadership</w:t>
          </w:r>
        </w:p>
      </w:docPartBody>
    </w:docPart>
    <w:docPart>
      <w:docPartPr>
        <w:name w:val="FD6B3E3BA14D914488F49A38A5E68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2F21-7370-794B-A4DF-AEAF559E7457}"/>
      </w:docPartPr>
      <w:docPartBody>
        <w:p w:rsidR="00000000" w:rsidRDefault="009F0980">
          <w:pPr>
            <w:pStyle w:val="FD6B3E3BA14D914488F49A38A5E681E6"/>
          </w:pPr>
          <w:r w:rsidRPr="00A85B6F">
            <w:t>Did you manage a team for your club, le</w:t>
          </w:r>
          <w:r w:rsidRPr="00A85B6F">
            <w:t>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80"/>
    <w:rsid w:val="009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F6D08BB6B1A40AB2129FEE6E963A2">
    <w:name w:val="8DDF6D08BB6B1A40AB2129FEE6E963A2"/>
  </w:style>
  <w:style w:type="paragraph" w:customStyle="1" w:styleId="78B6C1AE067A464283D7AF9F25A69684">
    <w:name w:val="78B6C1AE067A464283D7AF9F25A69684"/>
  </w:style>
  <w:style w:type="paragraph" w:customStyle="1" w:styleId="CF2EC170609BC043A43281E070126287">
    <w:name w:val="CF2EC170609BC043A43281E070126287"/>
  </w:style>
  <w:style w:type="paragraph" w:customStyle="1" w:styleId="E222BFB2A5AC28408AFBF72ECE0D745A">
    <w:name w:val="E222BFB2A5AC28408AFBF72ECE0D745A"/>
  </w:style>
  <w:style w:type="paragraph" w:customStyle="1" w:styleId="4D8B50D7CE51494C8EB34D7A74FDC9B9">
    <w:name w:val="4D8B50D7CE51494C8EB34D7A74FDC9B9"/>
  </w:style>
  <w:style w:type="paragraph" w:customStyle="1" w:styleId="8D79F25668703C428BD5BCA39437370D">
    <w:name w:val="8D79F25668703C428BD5BCA39437370D"/>
  </w:style>
  <w:style w:type="paragraph" w:customStyle="1" w:styleId="8F08E79E32767D40B4EBDFB8B477E13D">
    <w:name w:val="8F08E79E32767D40B4EBDFB8B477E13D"/>
  </w:style>
  <w:style w:type="paragraph" w:customStyle="1" w:styleId="53DDFA631B46E94EA7CE07B09CF0AF26">
    <w:name w:val="53DDFA631B46E94EA7CE07B09CF0AF26"/>
  </w:style>
  <w:style w:type="paragraph" w:customStyle="1" w:styleId="5A133230B2D18942A860AF34F2265AE9">
    <w:name w:val="5A133230B2D18942A860AF34F2265AE9"/>
  </w:style>
  <w:style w:type="paragraph" w:customStyle="1" w:styleId="6DF92980DF7B89438569C023105C95A1">
    <w:name w:val="6DF92980DF7B89438569C023105C95A1"/>
  </w:style>
  <w:style w:type="paragraph" w:customStyle="1" w:styleId="14AAC82A73DF264A80CA9A2584273855">
    <w:name w:val="14AAC82A73DF264A80CA9A2584273855"/>
  </w:style>
  <w:style w:type="paragraph" w:customStyle="1" w:styleId="FC175F30E8362E48A7E99702CF8A66AE">
    <w:name w:val="FC175F30E8362E48A7E99702CF8A66AE"/>
  </w:style>
  <w:style w:type="paragraph" w:customStyle="1" w:styleId="5E29627091587B4DB2601E3A425C2C5F">
    <w:name w:val="5E29627091587B4DB2601E3A425C2C5F"/>
  </w:style>
  <w:style w:type="paragraph" w:customStyle="1" w:styleId="637B368D0076B544833BCBF6923C819F">
    <w:name w:val="637B368D0076B544833BCBF6923C819F"/>
  </w:style>
  <w:style w:type="paragraph" w:customStyle="1" w:styleId="030AA34AB6E6F74C8B95943608F23E67">
    <w:name w:val="030AA34AB6E6F74C8B95943608F23E67"/>
  </w:style>
  <w:style w:type="paragraph" w:customStyle="1" w:styleId="AF63039108ED78409C37C285BA5868F7">
    <w:name w:val="AF63039108ED78409C37C285BA5868F7"/>
  </w:style>
  <w:style w:type="paragraph" w:customStyle="1" w:styleId="E6394539E6FDAE43ABD790B84A5CC836">
    <w:name w:val="E6394539E6FDAE43ABD790B84A5CC836"/>
  </w:style>
  <w:style w:type="paragraph" w:customStyle="1" w:styleId="9E4C84FB8A833D4DB480AD6C9312CF90">
    <w:name w:val="9E4C84FB8A833D4DB480AD6C9312CF90"/>
  </w:style>
  <w:style w:type="paragraph" w:customStyle="1" w:styleId="DA628FB4B05C914293F7F138E61C46EF">
    <w:name w:val="DA628FB4B05C914293F7F138E61C46EF"/>
  </w:style>
  <w:style w:type="paragraph" w:customStyle="1" w:styleId="6A264E02D52A6A4BA545025C0011215D">
    <w:name w:val="6A264E02D52A6A4BA545025C0011215D"/>
  </w:style>
  <w:style w:type="paragraph" w:customStyle="1" w:styleId="0EBE020D23F3B3478ABA54F141EA71A5">
    <w:name w:val="0EBE020D23F3B3478ABA54F141EA71A5"/>
  </w:style>
  <w:style w:type="paragraph" w:customStyle="1" w:styleId="5903AF3EC3DC02459E3612F457B8E694">
    <w:name w:val="5903AF3EC3DC02459E3612F457B8E694"/>
  </w:style>
  <w:style w:type="paragraph" w:customStyle="1" w:styleId="ADA6B67DF036B142AB66285F19D8E9D0">
    <w:name w:val="ADA6B67DF036B142AB66285F19D8E9D0"/>
  </w:style>
  <w:style w:type="paragraph" w:customStyle="1" w:styleId="190259F8807044488CE7635BA6EB32C4">
    <w:name w:val="190259F8807044488CE7635BA6EB32C4"/>
  </w:style>
  <w:style w:type="paragraph" w:customStyle="1" w:styleId="73365BDBEDBBF447A821E96EA3A4C6B9">
    <w:name w:val="73365BDBEDBBF447A821E96EA3A4C6B9"/>
  </w:style>
  <w:style w:type="paragraph" w:customStyle="1" w:styleId="7FC9222232585F499E5577BF34F654E4">
    <w:name w:val="7FC9222232585F499E5577BF34F654E4"/>
  </w:style>
  <w:style w:type="paragraph" w:customStyle="1" w:styleId="4047A2F86DA2564AA1D1D04B3238E140">
    <w:name w:val="4047A2F86DA2564AA1D1D04B3238E140"/>
  </w:style>
  <w:style w:type="paragraph" w:customStyle="1" w:styleId="4F1995BB5294934C9239237C9B3477B7">
    <w:name w:val="4F1995BB5294934C9239237C9B3477B7"/>
  </w:style>
  <w:style w:type="paragraph" w:customStyle="1" w:styleId="FD6B3E3BA14D914488F49A38A5E681E6">
    <w:name w:val="FD6B3E3BA14D914488F49A38A5E681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Caddle</dc:creator>
  <cp:keywords/>
  <dc:description/>
  <cp:lastModifiedBy>Microsoft Office User</cp:lastModifiedBy>
  <cp:revision>1</cp:revision>
  <cp:lastPrinted>2016-06-29T01:32:00Z</cp:lastPrinted>
  <dcterms:created xsi:type="dcterms:W3CDTF">2022-05-31T16:18:00Z</dcterms:created>
  <dcterms:modified xsi:type="dcterms:W3CDTF">2022-05-31T16:25:00Z</dcterms:modified>
</cp:coreProperties>
</file>